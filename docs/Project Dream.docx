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Toc321147011" w:displacedByCustomXml="next"/>
    <w:bookmarkStart w:id="1" w:name="_Toc318189312" w:displacedByCustomXml="next"/>
    <w:bookmarkStart w:id="2" w:name="_Toc318188327" w:displacedByCustomXml="next"/>
    <w:bookmarkStart w:id="3" w:name="_Toc318188227" w:displacedByCustomXml="next"/>
    <w:bookmarkStart w:id="4" w:name="_Toc321147149" w:displacedByCustomXml="next"/>
    <w:sdt>
      <w:sdtPr>
        <w:rPr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  <w:sz w:val="20"/>
        </w:rPr>
      </w:sdtEndPr>
      <w:sdtContent>
        <w:p w:rsidR="005C32AC" w:rsidRDefault="00775DAA">
          <w:pPr>
            <w:pStyle w:val="NoSpacing"/>
            <w:rPr>
              <w:sz w:val="24"/>
            </w:rPr>
          </w:pP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0" wp14:anchorId="0EFDC28F" wp14:editId="381DA2FE">
                    <wp:simplePos x="0" y="0"/>
                    <wp:positionH relativeFrom="margin">
                      <wp:align>center</wp:align>
                    </wp:positionH>
                    <wp:positionV relativeFrom="margin">
                      <wp:align>bottom</wp:align>
                    </wp:positionV>
                    <wp:extent cx="3943350" cy="265176"/>
                    <wp:effectExtent l="0" t="0" r="7620" b="0"/>
                    <wp:wrapSquare wrapText="bothSides"/>
                    <wp:docPr id="20" name="Text Box 2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265176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2AC" w:rsidRDefault="00775DAA">
                                <w:pPr>
                                  <w:pStyle w:val="ContactInfo"/>
                                </w:pPr>
                                <w:sdt>
                                  <w:sdtPr>
                                    <w:alias w:val="Name"/>
                                    <w:tag w:val=""/>
                                    <w:id w:val="-304397026"/>
                                    <w:placeholder>
                                      <w:docPart w:val="B591061DAC754FD2975F80264A624F65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EB1">
                                      <w:t>Sharon/</w:t>
                                    </w:r>
                                    <w:r w:rsidR="00963A8A">
                                      <w:t xml:space="preserve"> </w:t>
                                    </w:r>
                                    <w:r w:rsidR="00B86EB1">
                                      <w:t>Jijo</w:t>
                                    </w:r>
                                    <w:r w:rsidR="00963A8A">
                                      <w:t xml:space="preserve"> </w:t>
                                    </w:r>
                                    <w:r w:rsidR="00B86EB1">
                                      <w:t>/</w:t>
                                    </w:r>
                                    <w:r w:rsidR="00963A8A">
                                      <w:t xml:space="preserve"> </w:t>
                                    </w:r>
                                    <w:r w:rsidR="00B86EB1">
                                      <w:t>Manoj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Course Title"/>
                                    <w:tag w:val=""/>
                                    <w:id w:val="-728219936"/>
                                    <w:placeholder>
                                      <w:docPart w:val="2B90BA5E6ABC44E8AF1D2AD96E6FC93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963A8A">
                                      <w:t>Requirement Specification</w:t>
                                    </w:r>
                                  </w:sdtContent>
                                </w:sdt>
                                <w:r>
                                  <w:t> | </w:t>
                                </w:r>
                                <w:sdt>
                                  <w:sdtPr>
                                    <w:alias w:val="Date"/>
                                    <w:tag w:val=""/>
                                    <w:id w:val="-607506055"/>
                                    <w:placeholder>
                                      <w:docPart w:val="723810981B0849B7B7DF41050F6CC601"/>
                                    </w:placeholder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4-06-01T00:00:00Z">
                                      <w:dateFormat w:val="MMMM d, 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r w:rsidR="00963A8A">
                                      <w:t>June 1, 2014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0EFDC28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0" o:spid="_x0000_s1026" type="#_x0000_t202" style="position:absolute;margin-left:0;margin-top:0;width:310.5pt;height:20.9pt;z-index:251660288;visibility:visible;mso-wrap-style:square;mso-width-percent:950;mso-height-percent:0;mso-wrap-distance-left:9pt;mso-wrap-distance-top:0;mso-wrap-distance-right:9pt;mso-wrap-distance-bottom:0;mso-position-horizontal:center;mso-position-horizontal-relative:margin;mso-position-vertical:bottom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" o:allowoverlap="f" filled="f" stroked="f" strokeweight=".5pt">
                    <v:textbox style="mso-fit-shape-to-text:t" inset="0,,0">
                      <w:txbxContent>
                        <w:p w:rsidR="005C32AC" w:rsidRDefault="00775DAA">
                          <w:pPr>
                            <w:pStyle w:val="ContactInfo"/>
                          </w:pPr>
                          <w:sdt>
                            <w:sdtPr>
                              <w:alias w:val="Name"/>
                              <w:tag w:val=""/>
                              <w:id w:val="-304397026"/>
                              <w:placeholder>
                                <w:docPart w:val="B591061DAC754FD2975F80264A624F65"/>
                              </w:placeholder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B86EB1">
                                <w:t>Sharon/</w:t>
                              </w:r>
                              <w:r w:rsidR="00963A8A">
                                <w:t xml:space="preserve"> </w:t>
                              </w:r>
                              <w:r w:rsidR="00B86EB1">
                                <w:t>Jijo</w:t>
                              </w:r>
                              <w:r w:rsidR="00963A8A">
                                <w:t xml:space="preserve"> </w:t>
                              </w:r>
                              <w:r w:rsidR="00B86EB1">
                                <w:t>/</w:t>
                              </w:r>
                              <w:r w:rsidR="00963A8A">
                                <w:t xml:space="preserve"> </w:t>
                              </w:r>
                              <w:r w:rsidR="00B86EB1">
                                <w:t>Manoj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Course Title"/>
                              <w:tag w:val=""/>
                              <w:id w:val="-728219936"/>
                              <w:placeholder>
                                <w:docPart w:val="2B90BA5E6ABC44E8AF1D2AD96E6FC938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963A8A">
                                <w:t>Requirement Specification</w:t>
                              </w:r>
                            </w:sdtContent>
                          </w:sdt>
                          <w:r>
                            <w:t> | </w:t>
                          </w:r>
                          <w:sdt>
                            <w:sdtPr>
                              <w:alias w:val="Date"/>
                              <w:tag w:val=""/>
                              <w:id w:val="-607506055"/>
                              <w:placeholder>
                                <w:docPart w:val="723810981B0849B7B7DF41050F6CC601"/>
                              </w:placeholder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4-06-01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963A8A">
                                <w:t>June 1, 2014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0" wp14:anchorId="6402C935" wp14:editId="59EDD56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margin">
                          <wp14:pctPosVOffset>75000</wp14:pctPosVOffset>
                        </wp:positionV>
                      </mc:Choice>
                      <mc:Fallback>
                        <wp:positionV relativeFrom="page">
                          <wp:posOffset>7132320</wp:posOffset>
                        </wp:positionV>
                      </mc:Fallback>
                    </mc:AlternateContent>
                    <wp:extent cx="3943350" cy="1325880"/>
                    <wp:effectExtent l="0" t="0" r="7620" b="5080"/>
                    <wp:wrapSquare wrapText="bothSides"/>
                    <wp:docPr id="21" name="Text Box 2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943350" cy="13258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5C32AC" w:rsidRDefault="00775DAA" w:rsidP="00321FE1">
                                <w:pPr>
                                  <w:pStyle w:val="Title"/>
                                  <w:jc w:val="center"/>
                                </w:pPr>
                                <w:sdt>
                                  <w:sdtPr>
                                    <w:alias w:val="Title"/>
                                    <w:tag w:val=""/>
                                    <w:id w:val="-970593774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EB1">
                                      <w:t>Project Dream</w:t>
                                    </w:r>
                                  </w:sdtContent>
                                </w:sdt>
                              </w:p>
                              <w:p w:rsidR="005C32AC" w:rsidRDefault="00775DAA" w:rsidP="00B86EB1">
                                <w:pPr>
                                  <w:pStyle w:val="Subtitle"/>
                                  <w:jc w:val="center"/>
                                </w:pPr>
                                <w:sdt>
                                  <w:sdtPr>
                                    <w:alias w:val="Subtitle"/>
                                    <w:tag w:val=""/>
                                    <w:id w:val="235834689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6EB1">
                                      <w:t xml:space="preserve">A </w:t>
                                    </w:r>
                                    <w:r w:rsidR="00537BE3">
                                      <w:t>web application</w:t>
                                    </w:r>
                                    <w:r w:rsidR="00B86EB1">
                                      <w:t xml:space="preserve"> with yea</w:t>
                                    </w:r>
                                    <w:r w:rsidR="00321FE1">
                                      <w:t>r wise questions and answers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95000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402C935" id="Text Box 21" o:spid="_x0000_s1027" type="#_x0000_t202" style="position:absolute;margin-left:0;margin-top:0;width:310.5pt;height:104.4pt;z-index:251661312;visibility:visible;mso-wrap-style:square;mso-width-percent:950;mso-height-percent:0;mso-top-percent:750;mso-wrap-distance-left:9pt;mso-wrap-distance-top:0;mso-wrap-distance-right:9pt;mso-wrap-distance-bottom:0;mso-position-horizontal:center;mso-position-horizontal-relative:margin;mso-position-vertical-relative:margin;mso-width-percent:950;mso-height-percent:0;mso-top-percent:75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" o:allowoverlap="f" filled="f" stroked="f" strokeweight=".5pt">
                    <v:textbox style="mso-fit-shape-to-text:t" inset="0,0,0,0">
                      <w:txbxContent>
                        <w:p w:rsidR="005C32AC" w:rsidRDefault="00775DAA" w:rsidP="00321FE1">
                          <w:pPr>
                            <w:pStyle w:val="Title"/>
                            <w:jc w:val="center"/>
                          </w:pPr>
                          <w:sdt>
                            <w:sdtPr>
                              <w:alias w:val="Title"/>
                              <w:tag w:val=""/>
                              <w:id w:val="-970593774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6EB1">
                                <w:t>Project Dream</w:t>
                              </w:r>
                            </w:sdtContent>
                          </w:sdt>
                        </w:p>
                        <w:p w:rsidR="005C32AC" w:rsidRDefault="00775DAA" w:rsidP="00B86EB1">
                          <w:pPr>
                            <w:pStyle w:val="Subtitle"/>
                            <w:jc w:val="center"/>
                          </w:pPr>
                          <w:sdt>
                            <w:sdtPr>
                              <w:alias w:val="Subtitle"/>
                              <w:tag w:val=""/>
                              <w:id w:val="235834689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B86EB1">
                                <w:t xml:space="preserve">A </w:t>
                              </w:r>
                              <w:r w:rsidR="00537BE3">
                                <w:t>web application</w:t>
                              </w:r>
                              <w:r w:rsidR="00B86EB1">
                                <w:t xml:space="preserve"> with yea</w:t>
                              </w:r>
                              <w:r w:rsidR="00321FE1">
                                <w:t>r wise questions and answers</w:t>
                              </w:r>
                            </w:sdtContent>
                          </w:sdt>
                        </w:p>
                      </w:txbxContent>
                    </v:textbox>
                    <w10:wrap type="square" anchorx="margin" anchory="margin"/>
                  </v:shape>
                </w:pict>
              </mc:Fallback>
            </mc:AlternateContent>
          </w:r>
          <w:r>
            <w:rPr>
              <w:noProof/>
              <w:lang w:eastAsia="en-US"/>
            </w:rPr>
            <w:drawing>
              <wp:anchor distT="0" distB="0" distL="114300" distR="114300" simplePos="0" relativeHeight="251659264" behindDoc="1" locked="0" layoutInCell="1" allowOverlap="0" wp14:anchorId="14211136" wp14:editId="539E05F4">
                <wp:simplePos x="0" y="0"/>
                <wp:positionH relativeFrom="margin">
                  <wp:align>center</wp:align>
                </wp:positionH>
                <wp:positionV relativeFrom="margin">
                  <wp:align>top</wp:align>
                </wp:positionV>
                <wp:extent cx="3657600" cy="5486400"/>
                <wp:effectExtent l="266700" t="266700" r="266700" b="285750"/>
                <wp:wrapSquare wrapText="bothSides"/>
                <wp:docPr id="22" name="Pictur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 preferRelativeResize="0"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57600" cy="548640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 w="254000" cap="rnd">
                          <a:solidFill>
                            <a:srgbClr val="FFFFFF"/>
                          </a:solidFill>
                        </a:ln>
                        <a:effectLst>
                          <a:outerShdw blurRad="152400" algn="tl" rotWithShape="0">
                            <a:srgbClr val="000000">
                              <a:alpha val="25000"/>
                            </a:srgbClr>
                          </a:outerShdw>
                        </a:effectLst>
                        <a:scene3d>
                          <a:camera prst="orthographicFront"/>
                          <a:lightRig rig="twoPt" dir="t">
                            <a:rot lat="0" lon="0" rev="7800000"/>
                          </a:lightRig>
                        </a:scene3d>
                        <a:sp3d contourW="6350">
                          <a:bevelT w="6350" h="6350"/>
                          <a:contourClr>
                            <a:srgbClr val="C0C0C0"/>
                          </a:contourClr>
                        </a:sp3d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5C32AC" w:rsidRDefault="00775DAA">
          <w:r>
            <w:br w:type="page"/>
          </w:r>
        </w:p>
      </w:sdtContent>
    </w:sdt>
    <w:bookmarkEnd w:id="4"/>
    <w:bookmarkEnd w:id="3"/>
    <w:bookmarkEnd w:id="2"/>
    <w:bookmarkEnd w:id="1"/>
    <w:bookmarkEnd w:id="0"/>
    <w:p w:rsidR="00DD7C0E" w:rsidRDefault="00DD7C0E" w:rsidP="00012211">
      <w:pPr>
        <w:pStyle w:val="Heading1"/>
        <w:rPr>
          <w:sz w:val="30"/>
          <w:szCs w:val="20"/>
          <w:u w:val="single"/>
        </w:rPr>
      </w:pPr>
      <w:r w:rsidRPr="00012211">
        <w:rPr>
          <w:sz w:val="30"/>
          <w:szCs w:val="20"/>
          <w:u w:val="single"/>
        </w:rPr>
        <w:lastRenderedPageBreak/>
        <w:t>Introduction</w:t>
      </w:r>
    </w:p>
    <w:p w:rsidR="00B10F22" w:rsidRPr="00B10F22" w:rsidRDefault="00B10F22" w:rsidP="00B10F22"/>
    <w:p w:rsidR="00DD7C0E" w:rsidRDefault="007370FB" w:rsidP="00A71443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This</w:t>
      </w:r>
      <w:r w:rsidR="00091FB8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E03D3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“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to be named</w:t>
      </w:r>
      <w:r w:rsidR="009A7809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”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application</w:t>
      </w:r>
      <w:r w:rsidR="000C258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code named </w:t>
      </w:r>
      <w:r w:rsidR="00AA659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Project </w:t>
      </w:r>
      <w:r w:rsidR="000C2580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Dream</w:t>
      </w:r>
      <w:r w:rsidR="00DD7C0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is a web </w:t>
      </w:r>
      <w:r w:rsidR="00025B15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application</w:t>
      </w:r>
      <w:r w:rsidR="00DD7C0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for 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</w:t>
      </w:r>
      <w:r w:rsidR="001324AF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earch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and </w:t>
      </w:r>
      <w:r w:rsidR="006C4104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learn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different questions and answers based on categories like </w:t>
      </w:r>
      <w:r w:rsidR="00A7144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e.g.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: JavaScript </w:t>
      </w:r>
      <w:r w:rsidR="00920A2B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,A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sp.net etc… on a yearly basis so that users with respective experience can</w:t>
      </w:r>
      <w:r w:rsidR="00DD7C0E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</w:t>
      </w:r>
      <w:r w:rsidR="00A71443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search</w:t>
      </w: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and learn for interview or extent their knowledge</w:t>
      </w:r>
    </w:p>
    <w:p w:rsidR="00DD7C0E" w:rsidRDefault="00DD7C0E">
      <w:pPr>
        <w:rPr>
          <w:rStyle w:val="Heading1Char"/>
        </w:rPr>
      </w:pPr>
    </w:p>
    <w:p w:rsidR="0052532C" w:rsidRDefault="00DD7C0E" w:rsidP="0052532C">
      <w:pPr>
        <w:pStyle w:val="Heading1"/>
        <w:rPr>
          <w:u w:val="single"/>
        </w:rPr>
      </w:pPr>
      <w:r w:rsidRPr="00DD7C0E">
        <w:rPr>
          <w:u w:val="single"/>
        </w:rPr>
        <w:t>Technologies/Frameworks</w:t>
      </w:r>
    </w:p>
    <w:p w:rsidR="000F61F4" w:rsidRPr="000F61F4" w:rsidRDefault="000F61F4" w:rsidP="000F61F4"/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Persistence/ORM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EF 6 Code First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Data Migration 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 EF Code First Migrations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 xml:space="preserve">Database 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– SQL Server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Server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-</w:t>
      </w: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Side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ASP.NET 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Web Framework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ASP.NET MVC 5 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Authentication-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ASP.NET Identity</w:t>
      </w:r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Data Mappers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</w:t>
      </w:r>
      <w:proofErr w:type="spellStart"/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AutoMapper</w:t>
      </w:r>
      <w:proofErr w:type="spellEnd"/>
    </w:p>
    <w:p w:rsidR="00DD7C0E" w:rsidRPr="00012211" w:rsidRDefault="00DD7C0E" w:rsidP="00012211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proofErr w:type="spellStart"/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IoC</w:t>
      </w:r>
      <w:proofErr w:type="spellEnd"/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- </w:t>
      </w:r>
      <w:proofErr w:type="spellStart"/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Autofac</w:t>
      </w:r>
      <w:proofErr w:type="spellEnd"/>
    </w:p>
    <w:p w:rsidR="004C0C12" w:rsidRDefault="00DD7C0E" w:rsidP="004C0C12">
      <w:pPr>
        <w:pStyle w:val="ListParagraph"/>
        <w:numPr>
          <w:ilvl w:val="0"/>
          <w:numId w:val="8"/>
        </w:num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 w:rsidRPr="00012211">
        <w:rPr>
          <w:rFonts w:ascii="Helvetica" w:hAnsi="Helvetica" w:cs="Helvetica"/>
          <w:b/>
          <w:color w:val="333333"/>
          <w:sz w:val="23"/>
          <w:szCs w:val="23"/>
          <w:shd w:val="clear" w:color="auto" w:fill="FFFFFF"/>
        </w:rPr>
        <w:t>Client-Side Frameworks</w:t>
      </w:r>
      <w:r w:rsidRPr="00012211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 – jQuery, Twitter Boots</w:t>
      </w:r>
      <w:r w:rsidR="004C0C12"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trap.</w:t>
      </w:r>
    </w:p>
    <w:p w:rsidR="004C0C12" w:rsidRPr="00091FB8" w:rsidRDefault="004C0C12" w:rsidP="00091FB8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D11504" w:rsidRDefault="004C0C12" w:rsidP="00D11504">
      <w:pPr>
        <w:pStyle w:val="Heading1"/>
        <w:rPr>
          <w:u w:val="single"/>
        </w:rPr>
      </w:pPr>
      <w:r w:rsidRPr="004C0C12">
        <w:rPr>
          <w:u w:val="single"/>
        </w:rPr>
        <w:t>Enhancements</w:t>
      </w:r>
    </w:p>
    <w:p w:rsidR="00D11504" w:rsidRPr="00D11504" w:rsidRDefault="00D11504" w:rsidP="00D11504"/>
    <w:p w:rsidR="004C0C12" w:rsidRDefault="004C0C12" w:rsidP="004C0C12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Discussion forums should be added to the application where users can ask questions and get answered.</w:t>
      </w:r>
    </w:p>
    <w:p w:rsidR="004C0C12" w:rsidRDefault="004C0C12" w:rsidP="004C0C12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C0C12" w:rsidRDefault="004C0C12" w:rsidP="004C0C12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>Questions and answers can be rated.</w:t>
      </w:r>
    </w:p>
    <w:p w:rsidR="004C0C12" w:rsidRDefault="004C0C12" w:rsidP="004C0C12">
      <w:pPr>
        <w:pStyle w:val="ListParagraph"/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4C0C12" w:rsidRPr="007B00E2" w:rsidRDefault="004C0C12" w:rsidP="004C0C12">
      <w:pPr>
        <w:pStyle w:val="ListParagraph"/>
        <w:rPr>
          <w:rStyle w:val="Heading1Char"/>
        </w:rPr>
      </w:pPr>
      <w: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  <w:t xml:space="preserve">HR and Jobseekers should have login to add and search for jobs respectively. </w:t>
      </w:r>
    </w:p>
    <w:p w:rsidR="004C0C12" w:rsidRPr="004C0C12" w:rsidRDefault="004C0C12" w:rsidP="004C0C12">
      <w:pPr>
        <w:rPr>
          <w:rFonts w:ascii="Helvetica" w:hAnsi="Helvetica" w:cs="Helvetica"/>
          <w:color w:val="333333"/>
          <w:sz w:val="23"/>
          <w:szCs w:val="23"/>
          <w:shd w:val="clear" w:color="auto" w:fill="FFFFFF"/>
        </w:rPr>
      </w:pPr>
    </w:p>
    <w:p w:rsidR="00DD7C0E" w:rsidRPr="00DD7C0E" w:rsidRDefault="00DD7C0E" w:rsidP="00DD7C0E"/>
    <w:p w:rsidR="00DD7C0E" w:rsidRDefault="00DD7C0E"/>
    <w:sectPr w:rsidR="00DD7C0E" w:rsidSect="00321FE1">
      <w:footerReference w:type="default" r:id="rId11"/>
      <w:pgSz w:w="12240" w:h="15840"/>
      <w:pgMar w:top="1728" w:right="720" w:bottom="1440" w:left="81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75DAA" w:rsidRDefault="00775DAA">
      <w:pPr>
        <w:spacing w:after="0" w:line="240" w:lineRule="auto"/>
      </w:pPr>
      <w:r>
        <w:separator/>
      </w:r>
    </w:p>
  </w:endnote>
  <w:endnote w:type="continuationSeparator" w:id="0">
    <w:p w:rsidR="00775DAA" w:rsidRDefault="00775D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C32AC" w:rsidRDefault="00775DAA">
    <w:pPr>
      <w:pStyle w:val="Footer"/>
    </w:pPr>
    <w:r>
      <w:t xml:space="preserve">Page </w:t>
    </w:r>
    <w:r>
      <w:fldChar w:fldCharType="begin"/>
    </w:r>
    <w:r>
      <w:instrText xml:space="preserve"> PAGE  \* Arabic  \* MERGEFORMAT </w:instrText>
    </w:r>
    <w:r>
      <w:fldChar w:fldCharType="separate"/>
    </w:r>
    <w:r w:rsidR="00C51429">
      <w:rPr>
        <w:noProof/>
      </w:rP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75DAA" w:rsidRDefault="00775DAA">
      <w:pPr>
        <w:spacing w:after="0" w:line="240" w:lineRule="auto"/>
      </w:pPr>
      <w:r>
        <w:separator/>
      </w:r>
    </w:p>
  </w:footnote>
  <w:footnote w:type="continuationSeparator" w:id="0">
    <w:p w:rsidR="00775DAA" w:rsidRDefault="00775D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>
    <w:nsid w:val="22EB5B8C"/>
    <w:multiLevelType w:val="hybridMultilevel"/>
    <w:tmpl w:val="83FA9BE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39355E8E"/>
    <w:multiLevelType w:val="hybridMultilevel"/>
    <w:tmpl w:val="57B8B2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0"/>
  </w:num>
  <w:num w:numId="4">
    <w:abstractNumId w:val="0"/>
  </w:num>
  <w:num w:numId="5">
    <w:abstractNumId w:val="1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6EB1"/>
    <w:rsid w:val="00012211"/>
    <w:rsid w:val="00025B15"/>
    <w:rsid w:val="00030AB5"/>
    <w:rsid w:val="00076C80"/>
    <w:rsid w:val="00091FB8"/>
    <w:rsid w:val="00094127"/>
    <w:rsid w:val="000B303B"/>
    <w:rsid w:val="000C2580"/>
    <w:rsid w:val="000F61F4"/>
    <w:rsid w:val="001324AF"/>
    <w:rsid w:val="001449FA"/>
    <w:rsid w:val="001955FA"/>
    <w:rsid w:val="001A342E"/>
    <w:rsid w:val="001B4848"/>
    <w:rsid w:val="001D3F7F"/>
    <w:rsid w:val="00247916"/>
    <w:rsid w:val="00270857"/>
    <w:rsid w:val="002B5B6E"/>
    <w:rsid w:val="00321FE1"/>
    <w:rsid w:val="00407C9F"/>
    <w:rsid w:val="004C0C12"/>
    <w:rsid w:val="004D650F"/>
    <w:rsid w:val="0052532C"/>
    <w:rsid w:val="00537BE3"/>
    <w:rsid w:val="00542231"/>
    <w:rsid w:val="005859FA"/>
    <w:rsid w:val="005A3FA2"/>
    <w:rsid w:val="005C32AC"/>
    <w:rsid w:val="00641C69"/>
    <w:rsid w:val="006548C5"/>
    <w:rsid w:val="006C4104"/>
    <w:rsid w:val="007370FB"/>
    <w:rsid w:val="00775DAA"/>
    <w:rsid w:val="00793773"/>
    <w:rsid w:val="00797E92"/>
    <w:rsid w:val="007B00E2"/>
    <w:rsid w:val="007C4B87"/>
    <w:rsid w:val="00826D7A"/>
    <w:rsid w:val="00920A2B"/>
    <w:rsid w:val="00963A8A"/>
    <w:rsid w:val="009A7809"/>
    <w:rsid w:val="00A71443"/>
    <w:rsid w:val="00AA6595"/>
    <w:rsid w:val="00B10F22"/>
    <w:rsid w:val="00B86EB1"/>
    <w:rsid w:val="00BD5448"/>
    <w:rsid w:val="00C51429"/>
    <w:rsid w:val="00D11504"/>
    <w:rsid w:val="00D369AE"/>
    <w:rsid w:val="00D52338"/>
    <w:rsid w:val="00D80942"/>
    <w:rsid w:val="00DD7C0E"/>
    <w:rsid w:val="00E03D3F"/>
    <w:rsid w:val="00EB0C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00AF6F7-955A-4198-A9C9-A63E75A97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/>
    <w:lsdException w:name="List Number" w:semiHidden="1" w:uiPriority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0"/>
    <w:lsdException w:name="Plain Table 2" w:uiPriority="41"/>
    <w:lsdException w:name="Plain Table 3" w:uiPriority="42"/>
    <w:lsdException w:name="Plain Table 4" w:uiPriority="43"/>
    <w:lsdException w:name="Plain Table 5" w:uiPriority="44"/>
    <w:lsdException w:name="Grid Table Light" w:uiPriority="45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21FE1"/>
  </w:style>
  <w:style w:type="paragraph" w:styleId="Heading1">
    <w:name w:val="heading 1"/>
    <w:basedOn w:val="Normal"/>
    <w:next w:val="Normal"/>
    <w:link w:val="Heading1Char"/>
    <w:uiPriority w:val="9"/>
    <w:qFormat/>
    <w:rsid w:val="00321FE1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21FE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21FE1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1F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1FE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1FE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1FE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1FE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E5B6F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1FE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pPr>
      <w:spacing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321FE1"/>
    <w:rPr>
      <w:rFonts w:asciiTheme="majorHAnsi" w:eastAsiaTheme="majorEastAsia" w:hAnsiTheme="majorHAnsi" w:cstheme="majorBidi"/>
      <w:color w:val="007789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21FE1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321FE1"/>
    <w:rPr>
      <w:rFonts w:asciiTheme="majorHAnsi" w:eastAsiaTheme="majorEastAsia" w:hAnsiTheme="majorHAnsi" w:cstheme="majorBidi"/>
      <w:color w:val="4E5B6F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1FE1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1FE1"/>
    <w:rPr>
      <w:rFonts w:asciiTheme="majorHAnsi" w:eastAsiaTheme="majorEastAsia" w:hAnsiTheme="majorHAnsi" w:cstheme="majorBidi"/>
      <w:color w:val="4E5B6F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1FE1"/>
    <w:rPr>
      <w:rFonts w:asciiTheme="majorHAnsi" w:eastAsiaTheme="majorEastAsia" w:hAnsiTheme="majorHAnsi" w:cstheme="majorBidi"/>
      <w:i/>
      <w:iCs/>
      <w:color w:val="4E5B6F" w:themeColor="text2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321FE1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ListBullet">
    <w:name w:val="List Bullet"/>
    <w:basedOn w:val="Normal"/>
    <w:uiPriority w:val="1"/>
    <w:unhideWhenUsed/>
    <w:pPr>
      <w:numPr>
        <w:numId w:val="5"/>
      </w:numPr>
    </w:pPr>
  </w:style>
  <w:style w:type="paragraph" w:styleId="ListNumber">
    <w:name w:val="List Number"/>
    <w:basedOn w:val="Normal"/>
    <w:uiPriority w:val="1"/>
    <w:unhideWhenUsed/>
    <w:pPr>
      <w:numPr>
        <w:numId w:val="6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321FE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1FE1"/>
    <w:rPr>
      <w:rFonts w:asciiTheme="majorHAnsi" w:eastAsiaTheme="majorEastAsia" w:hAnsiTheme="majorHAnsi" w:cstheme="majorBidi"/>
      <w:color w:val="00A0B8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1FE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21FE1"/>
    <w:rPr>
      <w:rFonts w:asciiTheme="majorHAnsi" w:eastAsiaTheme="majorEastAsia" w:hAnsiTheme="majorHAnsi" w:cstheme="majorBid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21FE1"/>
    <w:rPr>
      <w:i/>
      <w:iCs/>
    </w:rPr>
  </w:style>
  <w:style w:type="paragraph" w:styleId="NoSpacing">
    <w:name w:val="No Spacing"/>
    <w:link w:val="NoSpacingChar"/>
    <w:uiPriority w:val="1"/>
    <w:qFormat/>
    <w:rsid w:val="00321FE1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Quote">
    <w:name w:val="Quote"/>
    <w:basedOn w:val="Normal"/>
    <w:next w:val="Normal"/>
    <w:link w:val="QuoteChar"/>
    <w:uiPriority w:val="29"/>
    <w:qFormat/>
    <w:rsid w:val="00321FE1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1FE1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321FE1"/>
    <w:pPr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Ind w:w="0" w:type="dxa"/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D7C0E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DD7C0E"/>
  </w:style>
  <w:style w:type="character" w:customStyle="1" w:styleId="Heading7Char">
    <w:name w:val="Heading 7 Char"/>
    <w:basedOn w:val="DefaultParagraphFont"/>
    <w:link w:val="Heading7"/>
    <w:uiPriority w:val="9"/>
    <w:semiHidden/>
    <w:rsid w:val="00321FE1"/>
    <w:rPr>
      <w:rFonts w:asciiTheme="majorHAnsi" w:eastAsiaTheme="majorEastAsia" w:hAnsiTheme="majorHAnsi" w:cstheme="majorBidi"/>
      <w:i/>
      <w:iCs/>
      <w:color w:val="00505C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1FE1"/>
    <w:rPr>
      <w:rFonts w:asciiTheme="majorHAnsi" w:eastAsiaTheme="majorEastAsia" w:hAnsiTheme="majorHAnsi" w:cstheme="majorBidi"/>
      <w:b/>
      <w:bCs/>
      <w:color w:val="4E5B6F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1FE1"/>
    <w:rPr>
      <w:rFonts w:asciiTheme="majorHAnsi" w:eastAsiaTheme="majorEastAsia" w:hAnsiTheme="majorHAnsi" w:cstheme="majorBidi"/>
      <w:b/>
      <w:bCs/>
      <w:i/>
      <w:iCs/>
      <w:color w:val="4E5B6F" w:themeColor="text2"/>
    </w:rPr>
  </w:style>
  <w:style w:type="character" w:styleId="Strong">
    <w:name w:val="Strong"/>
    <w:basedOn w:val="DefaultParagraphFont"/>
    <w:uiPriority w:val="22"/>
    <w:qFormat/>
    <w:rsid w:val="00321FE1"/>
    <w:rPr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1FE1"/>
    <w:pPr>
      <w:pBdr>
        <w:left w:val="single" w:sz="18" w:space="12" w:color="00A0B8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1FE1"/>
    <w:rPr>
      <w:rFonts w:asciiTheme="majorHAnsi" w:eastAsiaTheme="majorEastAsia" w:hAnsiTheme="majorHAnsi" w:cstheme="majorBidi"/>
      <w:color w:val="00A0B8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321FE1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321FE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321FE1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321FE1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21FE1"/>
    <w:rPr>
      <w:b/>
      <w:bCs/>
      <w:smallCap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glossaryDocument" Target="glossary/document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image" Target="media/image1.jpe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1033\StudentRepor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B591061DAC754FD2975F80264A624F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964357-8230-4090-86C8-28094C352F71}"/>
      </w:docPartPr>
      <w:docPartBody>
        <w:p w:rsidR="00000000" w:rsidRDefault="00BF0AD5">
          <w:pPr>
            <w:pStyle w:val="B591061DAC754FD2975F80264A624F65"/>
          </w:pPr>
          <w:r>
            <w:t>[Name]</w:t>
          </w:r>
        </w:p>
      </w:docPartBody>
    </w:docPart>
    <w:docPart>
      <w:docPartPr>
        <w:name w:val="2B90BA5E6ABC44E8AF1D2AD96E6FC9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FA625C-5492-40A1-ACE9-6A6A05C1EC7A}"/>
      </w:docPartPr>
      <w:docPartBody>
        <w:p w:rsidR="00000000" w:rsidRDefault="00BF0AD5">
          <w:pPr>
            <w:pStyle w:val="2B90BA5E6ABC44E8AF1D2AD96E6FC938"/>
          </w:pPr>
          <w:r>
            <w:t>[Course Title]</w:t>
          </w:r>
        </w:p>
      </w:docPartBody>
    </w:docPart>
    <w:docPart>
      <w:docPartPr>
        <w:name w:val="723810981B0849B7B7DF41050F6CC60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CAC7D3-A6D0-4367-BED7-A5A7BD6CF197}"/>
      </w:docPartPr>
      <w:docPartBody>
        <w:p w:rsidR="00000000" w:rsidRDefault="00BF0AD5">
          <w:pPr>
            <w:pStyle w:val="723810981B0849B7B7DF41050F6CC601"/>
          </w:pPr>
          <w: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591D"/>
    <w:rsid w:val="003B591D"/>
    <w:rsid w:val="00BF0A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1"/>
    <w:qFormat/>
    <w:rsid w:val="003B591D"/>
    <w:pPr>
      <w:keepNext/>
      <w:keepLines/>
      <w:spacing w:before="600" w:after="60" w:line="264" w:lineRule="auto"/>
      <w:outlineLvl w:val="0"/>
    </w:pPr>
    <w:rPr>
      <w:rFonts w:asciiTheme="majorHAnsi" w:eastAsiaTheme="majorEastAsia" w:hAnsiTheme="majorHAnsi" w:cstheme="majorBidi"/>
      <w:color w:val="5B9BD5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3B591D"/>
    <w:pPr>
      <w:keepNext/>
      <w:keepLines/>
      <w:spacing w:before="240" w:after="0" w:line="264" w:lineRule="auto"/>
      <w:outlineLvl w:val="1"/>
    </w:pPr>
    <w:rPr>
      <w:rFonts w:asciiTheme="majorHAnsi" w:eastAsiaTheme="majorEastAsia" w:hAnsiTheme="majorHAnsi" w:cstheme="majorBidi"/>
      <w:cap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591D"/>
    <w:rPr>
      <w:rFonts w:asciiTheme="majorHAnsi" w:eastAsiaTheme="majorEastAsia" w:hAnsiTheme="majorHAnsi" w:cstheme="majorBidi"/>
      <w:color w:val="5B9BD5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3B591D"/>
    <w:rPr>
      <w:rFonts w:asciiTheme="majorHAnsi" w:eastAsiaTheme="majorEastAsia" w:hAnsiTheme="majorHAnsi" w:cstheme="majorBidi"/>
      <w:caps/>
      <w:color w:val="5B9BD5" w:themeColor="accent1"/>
    </w:rPr>
  </w:style>
  <w:style w:type="paragraph" w:styleId="ListBullet">
    <w:name w:val="List Bullet"/>
    <w:basedOn w:val="Normal"/>
    <w:uiPriority w:val="1"/>
    <w:unhideWhenUsed/>
    <w:qFormat/>
    <w:rsid w:val="003B591D"/>
    <w:pPr>
      <w:numPr>
        <w:numId w:val="1"/>
      </w:numPr>
      <w:spacing w:before="120" w:after="200" w:line="264" w:lineRule="auto"/>
    </w:pPr>
    <w:rPr>
      <w:rFonts w:cs="Times New Roman"/>
      <w:color w:val="595959" w:themeColor="text1" w:themeTint="A6"/>
      <w:sz w:val="20"/>
    </w:rPr>
  </w:style>
  <w:style w:type="paragraph" w:customStyle="1" w:styleId="0E433184405E404F82A7601914D89593">
    <w:name w:val="0E433184405E404F82A7601914D89593"/>
  </w:style>
  <w:style w:type="paragraph" w:customStyle="1" w:styleId="B591061DAC754FD2975F80264A624F65">
    <w:name w:val="B591061DAC754FD2975F80264A624F65"/>
  </w:style>
  <w:style w:type="paragraph" w:customStyle="1" w:styleId="2B90BA5E6ABC44E8AF1D2AD96E6FC938">
    <w:name w:val="2B90BA5E6ABC44E8AF1D2AD96E6FC938"/>
  </w:style>
  <w:style w:type="paragraph" w:customStyle="1" w:styleId="723810981B0849B7B7DF41050F6CC601">
    <w:name w:val="723810981B0849B7B7DF41050F6CC601"/>
  </w:style>
  <w:style w:type="paragraph" w:customStyle="1" w:styleId="18B2F894ED5B4CFEA28DABE99059DDAE">
    <w:name w:val="18B2F894ED5B4CFEA28DABE99059DDAE"/>
    <w:rsid w:val="003B591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2014-06-01T00:00:00</PublishDate>
  <Abstract/>
  <CompanyAddress/>
  <CompanyPhone/>
  <CompanyFax/>
  <CompanyEmail/>
</CoverPageProperties>
</file>

<file path=customXml/item2.xml><?xml version="1.0" encoding="utf-8"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56B0418-D7D4-4AB0-98C7-3E16C42A927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FA18604-A98B-4E80-A5C9-3BDD5D38BD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StudentReport</Template>
  <TotalTime>43</TotalTime>
  <Pages>2</Pages>
  <Words>130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Dream</vt:lpstr>
    </vt:vector>
  </TitlesOfParts>
  <Company/>
  <LinksUpToDate>false</LinksUpToDate>
  <CharactersWithSpaces>870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Dream</dc:title>
  <dc:subject>A web application with year wise questions and answers</dc:subject>
  <dc:creator>Sharon/ Jijo / Manoj</dc:creator>
  <cp:keywords>Requirement Specification</cp:keywords>
  <cp:lastModifiedBy>Sharon S</cp:lastModifiedBy>
  <cp:revision>115</cp:revision>
  <dcterms:created xsi:type="dcterms:W3CDTF">2014-05-31T15:22:00Z</dcterms:created>
  <dcterms:modified xsi:type="dcterms:W3CDTF">2014-05-31T16:09:00Z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